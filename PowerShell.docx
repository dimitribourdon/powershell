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54A" w:rsidRDefault="00E1322F" w:rsidP="00E1322F">
      <w:pPr>
        <w:pStyle w:val="Photo"/>
      </w:pPr>
      <w:r>
        <w:rPr>
          <w:noProof/>
          <w:lang w:val="fr-CA"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-139700</wp:posOffset>
            </wp:positionH>
            <wp:positionV relativeFrom="paragraph">
              <wp:posOffset>853440</wp:posOffset>
            </wp:positionV>
            <wp:extent cx="5274310" cy="2109470"/>
            <wp:effectExtent l="0" t="0" r="2540" b="508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werShell_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322F" w:rsidRDefault="00E1322F" w:rsidP="00E1322F">
      <w:pPr>
        <w:pStyle w:val="Photo"/>
      </w:pPr>
    </w:p>
    <w:p w:rsidR="00E1322F" w:rsidRDefault="00E1322F" w:rsidP="00E1322F">
      <w:pPr>
        <w:pStyle w:val="Photo"/>
      </w:pPr>
    </w:p>
    <w:p w:rsidR="00E1322F" w:rsidRDefault="00E1322F" w:rsidP="00E1322F">
      <w:pPr>
        <w:pStyle w:val="Photo"/>
      </w:pPr>
    </w:p>
    <w:p w:rsidR="00C6554A" w:rsidRPr="00D5413C" w:rsidRDefault="00AB5909" w:rsidP="00C6554A">
      <w:pPr>
        <w:pStyle w:val="Sous-titre"/>
      </w:pPr>
      <w:r>
        <w:t>Active directory</w:t>
      </w:r>
    </w:p>
    <w:p w:rsidR="00C6554A" w:rsidRDefault="00C6554A" w:rsidP="00C6554A">
      <w:pPr>
        <w:pStyle w:val="Coordonnes"/>
      </w:pPr>
      <w:r>
        <w:rPr>
          <w:lang w:bidi="fr-F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  <w:lang w:val="fr-FR" w:eastAsia="en-US"/>
        </w:rPr>
        <w:id w:val="14263022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5909" w:rsidRDefault="00AB590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AB5909" w:rsidRDefault="00AB5909">
          <w:pPr>
            <w:pStyle w:val="TM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687078" w:history="1">
            <w:r w:rsidRPr="00AB5909">
              <w:rPr>
                <w:rStyle w:val="Titre3Car"/>
              </w:rPr>
              <w:t>Installation Machine Virtuelle</w:t>
            </w:r>
            <w:r w:rsidRPr="00AB5909">
              <w:rPr>
                <w:rStyle w:val="Titre3Car"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_Toc54687078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5909" w:rsidRDefault="00AB5909">
          <w:r>
            <w:rPr>
              <w:b/>
              <w:bCs/>
            </w:rPr>
            <w:fldChar w:fldCharType="end"/>
          </w:r>
        </w:p>
      </w:sdtContent>
    </w:sdt>
    <w:p w:rsidR="00AB5909" w:rsidRDefault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AB5909" w:rsidRPr="00AB5909" w:rsidRDefault="00AB5909" w:rsidP="00AB5909"/>
    <w:p w:rsidR="002C74C0" w:rsidRDefault="002E3B4E" w:rsidP="00AB5909">
      <w:pPr>
        <w:jc w:val="center"/>
      </w:pPr>
    </w:p>
    <w:p w:rsidR="00AB5909" w:rsidRDefault="00AB5909" w:rsidP="00AB5909">
      <w:pPr>
        <w:pStyle w:val="Titre1"/>
      </w:pPr>
      <w:bookmarkStart w:id="0" w:name="_Toc54687078"/>
      <w:r>
        <w:lastRenderedPageBreak/>
        <w:t>Installation Machine Virtuelle</w:t>
      </w:r>
      <w:bookmarkEnd w:id="0"/>
    </w:p>
    <w:p w:rsidR="00AB5909" w:rsidRDefault="002038E3" w:rsidP="00AB5909">
      <w:r>
        <w:t xml:space="preserve"> </w:t>
      </w:r>
    </w:p>
    <w:p w:rsidR="002038E3" w:rsidRDefault="002038E3" w:rsidP="002038E3">
      <w:r>
        <w:t xml:space="preserve">Vous devez virtualiser une machine virtuelle avec Hyper-V, </w:t>
      </w:r>
      <w:r w:rsidR="00E1322F">
        <w:t>je ne vais pas vous expliquer comment faire sachant qu’on la déjà fait.</w:t>
      </w:r>
    </w:p>
    <w:p w:rsidR="00E1322F" w:rsidRDefault="00E1322F" w:rsidP="002038E3"/>
    <w:p w:rsidR="00E1322F" w:rsidRPr="00AB5909" w:rsidRDefault="00E1322F" w:rsidP="002038E3">
      <w:bookmarkStart w:id="1" w:name="_GoBack"/>
      <w:bookmarkEnd w:id="1"/>
    </w:p>
    <w:sectPr w:rsidR="00E1322F" w:rsidRPr="00AB5909" w:rsidSect="00D5222D">
      <w:footerReference w:type="default" r:id="rId9"/>
      <w:headerReference w:type="first" r:id="rId10"/>
      <w:footerReference w:type="first" r:id="rId11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B4E" w:rsidRDefault="002E3B4E" w:rsidP="00C6554A">
      <w:pPr>
        <w:spacing w:before="0" w:after="0" w:line="240" w:lineRule="auto"/>
      </w:pPr>
      <w:r>
        <w:separator/>
      </w:r>
    </w:p>
  </w:endnote>
  <w:endnote w:type="continuationSeparator" w:id="0">
    <w:p w:rsidR="002E3B4E" w:rsidRDefault="002E3B4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322809"/>
      <w:docPartObj>
        <w:docPartGallery w:val="Page Numbers (Bottom of Page)"/>
        <w:docPartUnique/>
      </w:docPartObj>
    </w:sdtPr>
    <w:sdtEndPr/>
    <w:sdtContent>
      <w:p w:rsidR="00AB5909" w:rsidRDefault="00AB59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22F">
          <w:rPr>
            <w:noProof/>
          </w:rPr>
          <w:t>1</w:t>
        </w:r>
        <w:r>
          <w:fldChar w:fldCharType="end"/>
        </w:r>
      </w:p>
    </w:sdtContent>
  </w:sdt>
  <w:p w:rsidR="002163EE" w:rsidRDefault="002E3B4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0162940"/>
      <w:docPartObj>
        <w:docPartGallery w:val="Page Numbers (Bottom of Page)"/>
        <w:docPartUnique/>
      </w:docPartObj>
    </w:sdtPr>
    <w:sdtEndPr/>
    <w:sdtContent>
      <w:p w:rsidR="00AB5909" w:rsidRDefault="00AB590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22F">
          <w:rPr>
            <w:noProof/>
          </w:rPr>
          <w:t>0</w:t>
        </w:r>
        <w:r>
          <w:fldChar w:fldCharType="end"/>
        </w:r>
      </w:p>
    </w:sdtContent>
  </w:sdt>
  <w:p w:rsidR="00AB5909" w:rsidRDefault="00AB5909" w:rsidP="00AB5909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B4E" w:rsidRDefault="002E3B4E" w:rsidP="00C6554A">
      <w:pPr>
        <w:spacing w:before="0" w:after="0" w:line="240" w:lineRule="auto"/>
      </w:pPr>
      <w:r>
        <w:separator/>
      </w:r>
    </w:p>
  </w:footnote>
  <w:footnote w:type="continuationSeparator" w:id="0">
    <w:p w:rsidR="002E3B4E" w:rsidRDefault="002E3B4E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5909" w:rsidRPr="00AB5909" w:rsidRDefault="00AB5909">
    <w:pPr>
      <w:pStyle w:val="En-tte"/>
      <w:rPr>
        <w:lang w:val="fr-CA"/>
      </w:rPr>
    </w:pPr>
    <w:r>
      <w:rPr>
        <w:lang w:val="fr-CA"/>
      </w:rPr>
      <w:t>Dimitri Bourdon &amp; Thibault Renard</w:t>
    </w:r>
    <w:r>
      <w:rPr>
        <w:lang w:val="fr-CA"/>
      </w:rPr>
      <w:tab/>
    </w:r>
    <w:r>
      <w:rPr>
        <w:lang w:val="fr-CA"/>
      </w:rPr>
      <w:tab/>
    </w:r>
    <w:r>
      <w:rPr>
        <w:lang w:val="fr-CA"/>
      </w:rPr>
      <w:tab/>
    </w:r>
    <w:r>
      <w:rPr>
        <w:lang w:val="fr-CA"/>
      </w:rPr>
      <w:tab/>
    </w:r>
    <w:r>
      <w:rPr>
        <w:lang w:val="fr-CA"/>
      </w:rPr>
      <w:tab/>
      <w:t>27 octobre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09"/>
    <w:rsid w:val="002038E3"/>
    <w:rsid w:val="002554CD"/>
    <w:rsid w:val="00293B83"/>
    <w:rsid w:val="002B4294"/>
    <w:rsid w:val="002E3B4E"/>
    <w:rsid w:val="00333D0D"/>
    <w:rsid w:val="004C049F"/>
    <w:rsid w:val="005000E2"/>
    <w:rsid w:val="00572CE7"/>
    <w:rsid w:val="006A3CE7"/>
    <w:rsid w:val="00800D33"/>
    <w:rsid w:val="0089714F"/>
    <w:rsid w:val="00AB5909"/>
    <w:rsid w:val="00C6554A"/>
    <w:rsid w:val="00D5222D"/>
    <w:rsid w:val="00E1322F"/>
    <w:rsid w:val="00ED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8B1EF1"/>
  <w15:chartTrackingRefBased/>
  <w15:docId w15:val="{4D54AF57-F9EC-4CAA-A6AA-43526589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B5909"/>
    <w:pPr>
      <w:spacing w:before="240" w:after="0" w:line="259" w:lineRule="auto"/>
      <w:contextualSpacing w:val="0"/>
      <w:outlineLvl w:val="9"/>
    </w:pPr>
    <w:rPr>
      <w:szCs w:val="32"/>
      <w:lang w:val="fr-CA"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AB590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1830188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82559-204C-4CF1-B470-A023BF77F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</Template>
  <TotalTime>18</TotalTime>
  <Pages>3</Pages>
  <Words>54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2020-10-27T14:25:00Z</dcterms:created>
  <dcterms:modified xsi:type="dcterms:W3CDTF">2020-10-27T14:55:00Z</dcterms:modified>
</cp:coreProperties>
</file>